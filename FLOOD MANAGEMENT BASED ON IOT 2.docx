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B469" w14:textId="72B7D800" w:rsidR="00076856" w:rsidRPr="00874AA1" w:rsidRDefault="00076856" w:rsidP="00874AA1">
      <w:pPr>
        <w:pStyle w:val="Title"/>
      </w:pPr>
    </w:p>
    <w:p w14:paraId="18D2DA3A" w14:textId="0CD5CB03" w:rsidR="000D1CAF" w:rsidRPr="000D1CAF" w:rsidRDefault="000D1CAF" w:rsidP="00B01902">
      <w:pPr>
        <w:pStyle w:val="Title"/>
      </w:pPr>
      <w:r w:rsidRPr="000D1CAF">
        <w:t>FLOOD MANAGEMENT BASED ON IOT</w:t>
      </w:r>
    </w:p>
    <w:p w14:paraId="5223A48C" w14:textId="77777777" w:rsidR="00563FE4" w:rsidRPr="00874AA1" w:rsidRDefault="00EC1B3B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C1248A004562411DA90A5F77C98A2D54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14:paraId="3C6C6A0A" w14:textId="1EC9CABB" w:rsidR="00563FE4" w:rsidRPr="00874AA1" w:rsidRDefault="000F7DE9" w:rsidP="00874AA1">
      <w:r>
        <w:t xml:space="preserve">       This project based on the Internet Of Things that is Flood Management . How we can detect   the flood before coming ,this is our project On this project the apparatus required shown </w:t>
      </w:r>
      <w:proofErr w:type="spellStart"/>
      <w:r>
        <w:t>belows</w:t>
      </w:r>
      <w:proofErr w:type="spellEnd"/>
      <w:r>
        <w:t>;</w:t>
      </w:r>
    </w:p>
    <w:p w14:paraId="262CCE5C" w14:textId="5A72A206" w:rsidR="00563FE4" w:rsidRPr="00874AA1" w:rsidRDefault="00311934" w:rsidP="00874AA1">
      <w:pPr>
        <w:pStyle w:val="Heading1"/>
      </w:pPr>
      <w:r>
        <w:t>HARDWARE REQUIMENTS ;</w:t>
      </w:r>
    </w:p>
    <w:p w14:paraId="4194A037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Hardware Specifications</w:t>
      </w:r>
    </w:p>
    <w:p w14:paraId="7DD33CE9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Arduino Uno</w:t>
      </w:r>
    </w:p>
    <w:p w14:paraId="2BD4BC2B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proofErr w:type="spellStart"/>
      <w:r w:rsidRPr="00311934">
        <w:rPr>
          <w:rFonts w:eastAsia="Times New Roman"/>
          <w:lang w:bidi="ta-IN"/>
        </w:rPr>
        <w:t>Wifi</w:t>
      </w:r>
      <w:proofErr w:type="spellEnd"/>
      <w:r w:rsidRPr="00311934">
        <w:rPr>
          <w:rFonts w:eastAsia="Times New Roman"/>
          <w:lang w:bidi="ta-IN"/>
        </w:rPr>
        <w:t xml:space="preserve"> Module</w:t>
      </w:r>
    </w:p>
    <w:p w14:paraId="1B438B79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Temperature Humidity Sensor</w:t>
      </w:r>
    </w:p>
    <w:p w14:paraId="094A703C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Ultrasonic Sensor</w:t>
      </w:r>
    </w:p>
    <w:p w14:paraId="07C06805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Water Flow Sensor</w:t>
      </w:r>
    </w:p>
    <w:p w14:paraId="7B634075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Water Level Sensor</w:t>
      </w:r>
    </w:p>
    <w:p w14:paraId="29ACD4FF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LCD Display</w:t>
      </w:r>
    </w:p>
    <w:p w14:paraId="6674044A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Resistors</w:t>
      </w:r>
    </w:p>
    <w:p w14:paraId="0BD579EE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Capacitors</w:t>
      </w:r>
    </w:p>
    <w:p w14:paraId="17B35A48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Transistors</w:t>
      </w:r>
    </w:p>
    <w:p w14:paraId="569B462F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Cables and Connectors</w:t>
      </w:r>
    </w:p>
    <w:p w14:paraId="1DE06499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Diodes</w:t>
      </w:r>
    </w:p>
    <w:p w14:paraId="44800E29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PCB and Breadboards</w:t>
      </w:r>
    </w:p>
    <w:p w14:paraId="7FAC06CB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LED</w:t>
      </w:r>
    </w:p>
    <w:p w14:paraId="058D9A07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Transformer/Adapter</w:t>
      </w:r>
    </w:p>
    <w:p w14:paraId="245AB0D2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Push Buttons</w:t>
      </w:r>
    </w:p>
    <w:p w14:paraId="463E3D8F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Switch</w:t>
      </w:r>
    </w:p>
    <w:p w14:paraId="5CCC658C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IC</w:t>
      </w:r>
    </w:p>
    <w:p w14:paraId="28609A75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IC Sockets</w:t>
      </w:r>
    </w:p>
    <w:p w14:paraId="7014397A" w14:textId="1518183C" w:rsidR="00563FE4" w:rsidRPr="00874AA1" w:rsidRDefault="00563FE4" w:rsidP="00311934">
      <w:pPr>
        <w:pStyle w:val="ListBullet"/>
        <w:numPr>
          <w:ilvl w:val="0"/>
          <w:numId w:val="0"/>
        </w:numPr>
        <w:ind w:left="720"/>
      </w:pPr>
    </w:p>
    <w:p w14:paraId="52EDF1E8" w14:textId="7FEC768A" w:rsidR="00563FE4" w:rsidRPr="00874AA1" w:rsidRDefault="00311934" w:rsidP="00874AA1">
      <w:pPr>
        <w:pStyle w:val="Heading1"/>
      </w:pPr>
      <w:r>
        <w:t>SOFTWARE REQURIMENTS ;</w:t>
      </w:r>
    </w:p>
    <w:p w14:paraId="1570984F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Arduino Compiler</w:t>
      </w:r>
    </w:p>
    <w:p w14:paraId="1B8FDA28" w14:textId="671717D0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 xml:space="preserve">Programming Language: </w:t>
      </w:r>
      <w:r w:rsidR="00F03F7E">
        <w:rPr>
          <w:rFonts w:eastAsia="Times New Roman"/>
          <w:lang w:bidi="ta-IN"/>
        </w:rPr>
        <w:t>Python</w:t>
      </w:r>
    </w:p>
    <w:p w14:paraId="78B0E0A2" w14:textId="1FB38DCF" w:rsidR="00311934" w:rsidRDefault="00F03F7E" w:rsidP="00311934">
      <w:pPr>
        <w:pStyle w:val="ListBullet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GIT </w:t>
      </w:r>
    </w:p>
    <w:p w14:paraId="2DD867F3" w14:textId="65A89F1D" w:rsidR="00F03F7E" w:rsidRDefault="00F03F7E" w:rsidP="00311934">
      <w:pPr>
        <w:pStyle w:val="ListBullet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Visual Studio code </w:t>
      </w:r>
    </w:p>
    <w:p w14:paraId="15FECCE8" w14:textId="16A73A73" w:rsidR="00563FE4" w:rsidRDefault="00DC7541" w:rsidP="00874AA1">
      <w:pPr>
        <w:pStyle w:val="Heading1"/>
      </w:pPr>
      <w:r>
        <w:t>OUTLINE STEPS</w:t>
      </w:r>
      <w:r w:rsidR="00311934">
        <w:t xml:space="preserve"> </w:t>
      </w:r>
      <w:r>
        <w:t xml:space="preserve">FOR </w:t>
      </w:r>
      <w:r w:rsidR="00311934">
        <w:t>PROJECT</w:t>
      </w:r>
      <w:r w:rsidR="00F03F7E">
        <w:t xml:space="preserve"> ;</w:t>
      </w:r>
    </w:p>
    <w:p w14:paraId="402677C0" w14:textId="684E28FC" w:rsidR="00F03F7E" w:rsidRDefault="00F03F7E" w:rsidP="00F03F7E">
      <w:pPr>
        <w:pStyle w:val="Normal-Indented"/>
        <w:ind w:left="0"/>
      </w:pPr>
      <w:r>
        <w:t xml:space="preserve">         Phase1 : Design Thinks for the flood management</w:t>
      </w:r>
    </w:p>
    <w:p w14:paraId="7E8C338C" w14:textId="2E7E3C5E" w:rsidR="00F03F7E" w:rsidRDefault="00F03F7E" w:rsidP="00F03F7E">
      <w:pPr>
        <w:pStyle w:val="Normal-Indented"/>
        <w:ind w:left="0"/>
      </w:pPr>
      <w:r>
        <w:t xml:space="preserve">         Phase2 : Getting start with ESP32 and work with </w:t>
      </w:r>
      <w:proofErr w:type="spellStart"/>
      <w:r>
        <w:t>platfrom</w:t>
      </w:r>
      <w:proofErr w:type="spellEnd"/>
    </w:p>
    <w:p w14:paraId="3CCCD68C" w14:textId="2438BE71" w:rsidR="00F03F7E" w:rsidRDefault="00F03F7E" w:rsidP="00F03F7E">
      <w:pPr>
        <w:pStyle w:val="Normal-Indented"/>
        <w:ind w:left="0"/>
      </w:pPr>
      <w:r>
        <w:t xml:space="preserve">         Phase3 : Introducing python programming language</w:t>
      </w:r>
    </w:p>
    <w:p w14:paraId="685B683E" w14:textId="77777777" w:rsidR="00F03F7E" w:rsidRDefault="00F03F7E" w:rsidP="00F03F7E">
      <w:pPr>
        <w:pStyle w:val="Normal-Indented"/>
        <w:ind w:left="0"/>
      </w:pPr>
      <w:r>
        <w:t xml:space="preserve">         Phase4 : Mobile application Development using MIT app invertor</w:t>
      </w:r>
    </w:p>
    <w:p w14:paraId="5F34A077" w14:textId="6DA0772A" w:rsidR="00563FE4" w:rsidRPr="00874AA1" w:rsidRDefault="00F03F7E" w:rsidP="00F03F7E">
      <w:pPr>
        <w:pStyle w:val="Normal-Indented"/>
        <w:ind w:left="0"/>
      </w:pPr>
      <w:r>
        <w:t xml:space="preserve">     </w:t>
      </w:r>
      <w:r w:rsidR="007E4051">
        <w:t xml:space="preserve">  </w:t>
      </w:r>
      <w:r>
        <w:t xml:space="preserve">  Phase5 : </w:t>
      </w:r>
      <w:r w:rsidR="00DC7541">
        <w:t>Build a use case-Smart Home Automation</w:t>
      </w:r>
    </w:p>
    <w:p w14:paraId="0831871E" w14:textId="366E2780" w:rsidR="00563FE4" w:rsidRPr="00874AA1" w:rsidRDefault="00DC7541" w:rsidP="00874AA1">
      <w:pPr>
        <w:pStyle w:val="Heading1"/>
      </w:pPr>
      <w:r>
        <w:t>BLOCK  DIAGRAM</w:t>
      </w:r>
    </w:p>
    <w:p w14:paraId="6F194E61" w14:textId="49C50934" w:rsidR="00044941" w:rsidRDefault="00DC7541" w:rsidP="00874AA1">
      <w:r>
        <w:rPr>
          <w:noProof/>
        </w:rPr>
        <w:drawing>
          <wp:inline distT="0" distB="0" distL="0" distR="0" wp14:anchorId="62E0DFDE" wp14:editId="5F6718BA">
            <wp:extent cx="5943600" cy="4795520"/>
            <wp:effectExtent l="0" t="0" r="0" b="5080"/>
            <wp:docPr id="85805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39D0" w14:textId="42F3D878" w:rsidR="00DC7541" w:rsidRPr="000D1CAF" w:rsidRDefault="00DC7541" w:rsidP="00874AA1">
      <w:pPr>
        <w:rPr>
          <w:b/>
          <w:bCs/>
        </w:rPr>
      </w:pPr>
      <w:r w:rsidRPr="000D1CAF">
        <w:rPr>
          <w:b/>
          <w:bCs/>
        </w:rPr>
        <w:t xml:space="preserve">THIS DESIGN THINKS WAS SUBMITTED BY AN </w:t>
      </w:r>
    </w:p>
    <w:p w14:paraId="483D6B1D" w14:textId="38DB9C92" w:rsidR="00DC7541" w:rsidRDefault="00DC7541" w:rsidP="00874AA1">
      <w:r w:rsidRPr="000D1CAF">
        <w:rPr>
          <w:b/>
          <w:bCs/>
        </w:rPr>
        <w:t xml:space="preserve">      NAME</w:t>
      </w:r>
      <w:r>
        <w:t xml:space="preserve"> : </w:t>
      </w:r>
      <w:proofErr w:type="spellStart"/>
      <w:r w:rsidR="006E0F35">
        <w:t>R.Ragul</w:t>
      </w:r>
      <w:proofErr w:type="spellEnd"/>
    </w:p>
    <w:p w14:paraId="68E17780" w14:textId="054F841F" w:rsidR="00DC7541" w:rsidRDefault="00DC7541" w:rsidP="00874AA1">
      <w:r w:rsidRPr="000D1CAF">
        <w:rPr>
          <w:b/>
          <w:bCs/>
        </w:rPr>
        <w:t xml:space="preserve">      EMAI</w:t>
      </w:r>
      <w:r w:rsidR="001B77AD">
        <w:rPr>
          <w:b/>
          <w:bCs/>
        </w:rPr>
        <w:t>:gokulrahul272@gmail.com</w:t>
      </w:r>
    </w:p>
    <w:p w14:paraId="05D8174A" w14:textId="2C20EA86" w:rsidR="00DC7541" w:rsidRDefault="00DC7541" w:rsidP="00874AA1">
      <w:r w:rsidRPr="000D1CAF">
        <w:rPr>
          <w:b/>
          <w:bCs/>
        </w:rPr>
        <w:t xml:space="preserve">      PROJECT </w:t>
      </w:r>
      <w:r w:rsidR="000D1CAF">
        <w:rPr>
          <w:b/>
          <w:bCs/>
        </w:rPr>
        <w:t>TITTLE</w:t>
      </w:r>
      <w:r>
        <w:t xml:space="preserve"> </w:t>
      </w:r>
      <w:r w:rsidR="000D1CAF">
        <w:t>: Flood Management</w:t>
      </w:r>
    </w:p>
    <w:p w14:paraId="1FD3A8CB" w14:textId="14F49238" w:rsidR="007E4051" w:rsidRDefault="007E4051" w:rsidP="00874AA1">
      <w:r w:rsidRPr="007E4051">
        <w:rPr>
          <w:b/>
          <w:bCs/>
        </w:rPr>
        <w:t xml:space="preserve">      ROLL NO</w:t>
      </w:r>
      <w:r>
        <w:rPr>
          <w:b/>
          <w:bCs/>
        </w:rPr>
        <w:t xml:space="preserve"> </w:t>
      </w:r>
      <w:r>
        <w:t>: 71392110604</w:t>
      </w:r>
      <w:r w:rsidR="001B77AD">
        <w:t>1</w:t>
      </w:r>
    </w:p>
    <w:p w14:paraId="7FA670AD" w14:textId="77777777" w:rsidR="00DC7541" w:rsidRDefault="00DC7541" w:rsidP="00874AA1"/>
    <w:p w14:paraId="436CE4BA" w14:textId="77777777" w:rsidR="005E20F7" w:rsidRPr="00874AA1" w:rsidRDefault="005E20F7" w:rsidP="00874AA1"/>
    <w:sectPr w:rsidR="005E20F7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6A58" w14:textId="77777777" w:rsidR="00F24C2D" w:rsidRDefault="00F24C2D" w:rsidP="00524988">
      <w:pPr>
        <w:spacing w:after="0" w:line="240" w:lineRule="auto"/>
      </w:pPr>
      <w:r>
        <w:separator/>
      </w:r>
    </w:p>
  </w:endnote>
  <w:endnote w:type="continuationSeparator" w:id="0">
    <w:p w14:paraId="0D27F27F" w14:textId="77777777" w:rsidR="00F24C2D" w:rsidRDefault="00F24C2D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F1A7" w14:textId="77777777" w:rsidR="00F24C2D" w:rsidRDefault="00F24C2D" w:rsidP="00524988">
      <w:pPr>
        <w:spacing w:after="0" w:line="240" w:lineRule="auto"/>
      </w:pPr>
      <w:r>
        <w:separator/>
      </w:r>
    </w:p>
  </w:footnote>
  <w:footnote w:type="continuationSeparator" w:id="0">
    <w:p w14:paraId="70EFE900" w14:textId="77777777" w:rsidR="00F24C2D" w:rsidRDefault="00F24C2D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6BFD"/>
    <w:multiLevelType w:val="multilevel"/>
    <w:tmpl w:val="26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974A7"/>
    <w:multiLevelType w:val="multilevel"/>
    <w:tmpl w:val="034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82695">
    <w:abstractNumId w:val="5"/>
  </w:num>
  <w:num w:numId="2" w16cid:durableId="1785611636">
    <w:abstractNumId w:val="2"/>
  </w:num>
  <w:num w:numId="3" w16cid:durableId="1717779070">
    <w:abstractNumId w:val="1"/>
  </w:num>
  <w:num w:numId="4" w16cid:durableId="1806704387">
    <w:abstractNumId w:val="0"/>
  </w:num>
  <w:num w:numId="5" w16cid:durableId="1543253713">
    <w:abstractNumId w:val="4"/>
  </w:num>
  <w:num w:numId="6" w16cid:durableId="223564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E9"/>
    <w:rsid w:val="00044941"/>
    <w:rsid w:val="00076856"/>
    <w:rsid w:val="00097C80"/>
    <w:rsid w:val="000D1CAF"/>
    <w:rsid w:val="000E03D6"/>
    <w:rsid w:val="000F7DE9"/>
    <w:rsid w:val="00107F81"/>
    <w:rsid w:val="00151A42"/>
    <w:rsid w:val="0017242A"/>
    <w:rsid w:val="001B77AD"/>
    <w:rsid w:val="001E3ADA"/>
    <w:rsid w:val="002261A4"/>
    <w:rsid w:val="002F1EA7"/>
    <w:rsid w:val="00311934"/>
    <w:rsid w:val="003169C1"/>
    <w:rsid w:val="003C29CA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E20F7"/>
    <w:rsid w:val="00635D86"/>
    <w:rsid w:val="006E0F35"/>
    <w:rsid w:val="00783197"/>
    <w:rsid w:val="007E4051"/>
    <w:rsid w:val="00874AA1"/>
    <w:rsid w:val="00B01902"/>
    <w:rsid w:val="00DC7541"/>
    <w:rsid w:val="00E433D4"/>
    <w:rsid w:val="00EC1B3B"/>
    <w:rsid w:val="00F03F7E"/>
    <w:rsid w:val="00F24C2D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C79B9"/>
  <w15:chartTrackingRefBased/>
  <w15:docId w15:val="{9B53FD2C-0704-4198-95A5-6F48FBE6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Local\Packages\Microsoft.Office.Desktop_8wekyb3d8bbwe\LocalCache\Roaming\Microsoft\Templates\Project%20based%20learning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248A004562411DA90A5F77C98A2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5E31B-EA26-431E-BEC6-7C3C205CA1D7}"/>
      </w:docPartPr>
      <w:docPartBody>
        <w:p w:rsidR="004062E9" w:rsidRDefault="00E52935">
          <w:pPr>
            <w:pStyle w:val="C1248A004562411DA90A5F77C98A2D54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41"/>
    <w:rsid w:val="00344941"/>
    <w:rsid w:val="004062E9"/>
    <w:rsid w:val="008E0B93"/>
    <w:rsid w:val="00DC4E44"/>
    <w:rsid w:val="00E5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48A004562411DA90A5F77C98A2D54">
    <w:name w:val="C1248A004562411DA90A5F77C98A2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6dc4bcd6-49db-4c07-9060-8acfc67cef9f"/>
    <ds:schemaRef ds:uri="fb0879af-3eba-417a-a55a-ffe6dcd6ca77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Project%20based%20learning.dotx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gokulragul272@gmail.com</cp:lastModifiedBy>
  <cp:revision>3</cp:revision>
  <dcterms:created xsi:type="dcterms:W3CDTF">2023-09-30T15:53:00Z</dcterms:created>
  <dcterms:modified xsi:type="dcterms:W3CDTF">2023-09-30T15:54:00Z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